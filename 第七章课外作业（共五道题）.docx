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第七章课外作业</w:t>
      </w: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P211.EX7-1：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源代码（其文件名为01.txt)：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def reverse(s):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 n = len(s)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 if n == 1: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     return s 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 else: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     return reverse(s[n//2:]) + reverse(s[0:n//2])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   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str = input("请输入一个字符串：")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print(reverse(str))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3515" cy="1604010"/>
            <wp:effectExtent l="0" t="0" r="13335" b="15240"/>
            <wp:docPr id="18" name="图片 18" descr="捕获源代码改写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捕获源代码改写z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小结：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该题目并做没有出来，spyder软件运行不出来，目前并不知道怎么做了。</w:t>
      </w:r>
      <w:bookmarkStart w:id="0" w:name="_GoBack"/>
      <w:bookmarkEnd w:id="0"/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P211.EX7-2:</w:t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b/>
          <w:bCs/>
          <w:sz w:val="24"/>
          <w:szCs w:val="24"/>
          <w:lang w:val="en-US" w:eastAsia="zh-CN"/>
        </w:rPr>
        <w:t>①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原图像文件大小为6.57MB,如下：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69865" cy="2102485"/>
            <wp:effectExtent l="0" t="0" r="6985" b="12065"/>
            <wp:docPr id="1" name="图片 1" descr="捕获原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捕获原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b/>
          <w:bCs/>
          <w:sz w:val="24"/>
          <w:szCs w:val="24"/>
          <w:lang w:val="en-US" w:eastAsia="zh-CN"/>
        </w:rPr>
        <w:t>②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图像文件压缩后，文件大小为4.20KB,如下：</w:t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71135" cy="2095500"/>
            <wp:effectExtent l="0" t="0" r="5715" b="0"/>
            <wp:docPr id="2" name="图片 2" descr="捕获等比例压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捕获等比例压缩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P194.思考与练习7.8：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将图像中的红色系去掉3个步骤：</w:t>
      </w:r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b w:val="0"/>
          <w:bCs w:val="0"/>
          <w:sz w:val="24"/>
          <w:szCs w:val="24"/>
          <w:lang w:val="en-US" w:eastAsia="zh-CN"/>
        </w:rPr>
        <w:t>①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提取RGB图像的每个颜色通道，返回图像副本；</w:t>
      </w:r>
    </w:p>
    <w:p>
      <w:pPr>
        <w:jc w:val="left"/>
        <w:rPr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b w:val="0"/>
          <w:bCs w:val="0"/>
          <w:sz w:val="24"/>
          <w:szCs w:val="24"/>
          <w:lang w:val="en-US" w:eastAsia="zh-CN"/>
        </w:rPr>
        <w:t>②</w:t>
      </w:r>
      <w:r>
        <w:rPr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  <w:t>将R通道颜色值设置为原来的0倍；</w:t>
      </w:r>
    </w:p>
    <w:p>
      <w:pPr>
        <w:jc w:val="left"/>
        <w:rPr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rPr>
          <w:rFonts w:hint="default" w:ascii="Calibri" w:hAnsi="Calibri" w:eastAsia="宋体" w:cs="Calibri"/>
          <w:b w:val="0"/>
          <w:bCs w:val="0"/>
          <w:sz w:val="24"/>
          <w:szCs w:val="24"/>
          <w:lang w:val="en-US" w:eastAsia="zh-CN"/>
        </w:rPr>
        <w:t>③</w:t>
      </w:r>
      <w:r>
        <w:rPr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  <w:t>将3个通道（其中R变为NEWR）合成为新图像</w:t>
      </w:r>
    </w:p>
    <w:p>
      <w:pPr>
        <w:jc w:val="left"/>
        <w:rPr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具体操作如下：</w:t>
      </w:r>
    </w:p>
    <w:p>
      <w:pPr>
        <w:jc w:val="left"/>
        <w:rPr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641975" cy="2449830"/>
            <wp:effectExtent l="0" t="0" r="15875" b="7620"/>
            <wp:docPr id="14" name="图片 14" descr="捕获去掉红色系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捕获去掉红色系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080385" cy="2726055"/>
            <wp:effectExtent l="0" t="0" r="5715" b="17145"/>
            <wp:docPr id="17" name="图片 17" descr="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rg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b w:val="0"/>
          <w:bCs w:val="0"/>
          <w:sz w:val="24"/>
          <w:szCs w:val="24"/>
          <w:lang w:val="en-US" w:eastAsia="zh-CN"/>
        </w:rPr>
        <w:t>其中图像去掉红色系后，对照上图，图像中的白色变为青色，黄色变为绿色，洋红色变为蓝色，而蓝色、绿色未曾改变。</w:t>
      </w:r>
    </w:p>
    <w:p>
      <w:pPr>
        <w:jc w:val="left"/>
        <w:rPr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原图像：</w:t>
      </w:r>
    </w:p>
    <w:p>
      <w:pPr>
        <w:jc w:val="left"/>
        <w:rPr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085590" cy="2298065"/>
            <wp:effectExtent l="0" t="0" r="10160" b="6985"/>
            <wp:docPr id="15" name="图片 15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t>去掉红色系后：</w:t>
      </w:r>
    </w:p>
    <w:p>
      <w:pPr>
        <w:jc w:val="left"/>
        <w:rPr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163695" cy="2341880"/>
            <wp:effectExtent l="0" t="0" r="8255" b="1270"/>
            <wp:docPr id="16" name="图片 16" descr="去掉红色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去掉红色系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人像轮廓获取：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人像轮廓获取代码及原像、轮廓</w:t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67325" cy="2214880"/>
            <wp:effectExtent l="0" t="0" r="9525" b="13970"/>
            <wp:docPr id="4" name="图片 4" descr="人像轮廓获取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人像轮廓获取代码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540000" cy="3094355"/>
            <wp:effectExtent l="0" t="0" r="12700" b="10795"/>
            <wp:docPr id="6" name="图片 6" descr="人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人像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540000" cy="3093085"/>
            <wp:effectExtent l="0" t="0" r="12700" b="12065"/>
            <wp:docPr id="7" name="图片 7" descr="人像轮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人像轮廓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对图片进行一下类似ps的操作：</w:t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原图：</w:t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69230" cy="2964815"/>
            <wp:effectExtent l="0" t="0" r="7620" b="6985"/>
            <wp:docPr id="8" name="图片 8" descr="07 拍摄样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7 拍摄样张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程序代码如下：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图像的颜色交换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211070"/>
            <wp:effectExtent l="0" t="0" r="6350" b="17780"/>
            <wp:docPr id="10" name="图片 10" descr="ps 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ps 照片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08270" cy="2930525"/>
            <wp:effectExtent l="0" t="0" r="11430" b="3175"/>
            <wp:docPr id="9" name="图片 9" descr="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p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55895" cy="2957195"/>
            <wp:effectExtent l="0" t="0" r="1905" b="14605"/>
            <wp:docPr id="11" name="图片 11" descr="p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ps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图像的浮雕效果：</w:t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71770" cy="2148840"/>
            <wp:effectExtent l="0" t="0" r="5080" b="3810"/>
            <wp:docPr id="12" name="图片 12" descr="捕获图像的浮雕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捕获图像的浮雕效果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55895" cy="2957195"/>
            <wp:effectExtent l="0" t="0" r="1905" b="14605"/>
            <wp:docPr id="13" name="图片 13" descr="图像的浮雕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像的浮雕效果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13A559B"/>
    <w:rsid w:val="613A559B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23385;&#25991;&#21326;123456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2018-05-13T07:35:00Z</dcterms:created>
  <dc:creator>回馈于己</dc:creator>
  <cp:lastModifiedBy>回馈于己</cp:lastModifiedBy>
  <dcterms:modified xsi:type="dcterms:W3CDTF">2018-05-13T09:46:35Z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