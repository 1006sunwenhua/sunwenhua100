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人像轮廓获取代码及原像、轮廓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214880"/>
            <wp:effectExtent l="0" t="0" r="9525" b="13970"/>
            <wp:docPr id="1" name="图片 1" descr="人像轮廓获取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人像轮廓获取代码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51430" cy="3108960"/>
            <wp:effectExtent l="0" t="0" r="1270" b="15240"/>
            <wp:docPr id="3" name="图片 3" descr="人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人像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03805" cy="3051810"/>
            <wp:effectExtent l="0" t="0" r="10795" b="15240"/>
            <wp:docPr id="2" name="图片 2" descr="人像轮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人像轮廓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D82B24"/>
    <w:rsid w:val="6D535020"/>
    <w:rsid w:val="73D82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3385;&#25991;&#21326;123456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2018-05-10T11:19:00Z</dcterms:created>
  <dc:creator>回馈于己</dc:creator>
  <cp:lastModifiedBy>回馈于己</cp:lastModifiedBy>
  <dcterms:modified xsi:type="dcterms:W3CDTF">2018-05-10T11:29:30Z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