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课本211页程序练习题7.6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 os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userOperateInterface():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print("\n请增加词典的功能模块")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print("i:增加单词")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print("s:查询单词")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print("Q:退出单词")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print("请选择功能：")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input()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addWord(wordDict:dict,fileName):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str = input("请输入您要加入的单词：")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str in wordDict.keys():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print("该单词已经添加到字典库\n")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userOperateInterface()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t1 = input("请输入此单词的第一个中文释义：")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wordDict.setdefault(str,[]).append(t1)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t2 = input("请输入此单词的第二个中文释义：")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wordDict.setdefault(str,[]).append(t2)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wordDict[str] = t1,t2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with open(fileName,'a') as fw: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fw.write(str + " " + t1,t2 + '\n')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selectWord(wordDict:dict):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str = input("请输入您要查询的单词：")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str not in wordDict.keys():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print("字典库中未找到这个单词\n")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print(wordDict[str])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def main():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wordDict = 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os.path.exists("dict.txt"):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with open("dict.txt",'r') as fr: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for ln in fr: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s = ln.split(" 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wordDict[s[0]] = s[1]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fw = open("dict.txt",'w')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fw.close()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print("*********欢迎使用英文学习字典**********")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op = userOperateInterface()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op == 'i':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addWord(wordDict,'dict.txt')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elif op == 's':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selectWord(wordDict)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elif op == 'Q':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print("输入有误\n")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fname = input("请输入要打开的文件：")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{}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open(fname,'r')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fo: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line.replace("\n","")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ls.append(line.split(","))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fo.close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 = ls[0][1:]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max_score = [0,0,0]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min_score = [100,100,100]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avg_score = [0,0,0]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stu in ls[1:]: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 = int(stu[i+1])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 &gt; max_score[i]: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max_score[i] = score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score &lt; min_score[i]: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min_score[i] = score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avg_score[i] += score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avg_score[i] = avg_score[i]/(len(ls)-1)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avg_score[i] = avg_score[i]/(len(ls)-1)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print("{}的最高分是：{},最低分是：{},平均分是：{}".format(className[i],max_score[i],min_score[i]))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ls[0].append("总成绩")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range(1,len(ls)):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range(1,len(ls[i])):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 += int(ls[i][j])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ls[i].append(str(total))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 = open("score.csv","w")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ls: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fw.write(",".join(row) + "\n")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fw.close()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DADD2"/>
    <w:multiLevelType w:val="singleLevel"/>
    <w:tmpl w:val="60CDA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F1BD8"/>
    <w:rsid w:val="1C7F1BD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385;&#25991;&#21326;123456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2018-05-27T12:24:00Z</dcterms:created>
  <dc:creator>回馈于己</dc:creator>
  <cp:lastModifiedBy>回馈于己</cp:lastModifiedBy>
  <dcterms:modified xsi:type="dcterms:W3CDTF">2018-05-27T15:29:54Z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